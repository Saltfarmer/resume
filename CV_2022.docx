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pPr w:leftFromText="180" w:rightFromText="180" w:vertAnchor="text" w:horzAnchor="margin" w:tblpY="-685"/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840"/>
        <w:gridCol w:w="2887"/>
        <w:gridCol w:w="950"/>
        <w:gridCol w:w="6095"/>
      </w:tblGrid>
      <w:tr w:rsidR="002753B7" w14:paraId="5EEA5B22" w14:textId="77777777" w:rsidTr="0031173B">
        <w:trPr>
          <w:trHeight w:val="3686"/>
        </w:trPr>
        <w:tc>
          <w:tcPr>
            <w:tcW w:w="3724" w:type="dxa"/>
            <w:gridSpan w:val="2"/>
          </w:tcPr>
          <w:p w14:paraId="02CF20AF" w14:textId="77777777" w:rsidR="002753B7" w:rsidRDefault="002753B7" w:rsidP="009E21E3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70FCA59C" wp14:editId="66080B8D">
                      <wp:extent cx="2162175" cy="2162175"/>
                      <wp:effectExtent l="0" t="0" r="28575" b="28575"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2175" cy="216217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CE805A" id="Oval 1" o:spid="_x0000_s1026" style="width:170.25pt;height:1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" strokecolor="#204458 [1604]" strokeweight="1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49" w:type="dxa"/>
            <w:vMerge w:val="restart"/>
          </w:tcPr>
          <w:p w14:paraId="5F259CB5" w14:textId="77777777" w:rsidR="002753B7" w:rsidRDefault="002753B7" w:rsidP="002753B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89" w:type="dxa"/>
            <w:vMerge w:val="restart"/>
          </w:tcPr>
          <w:p w14:paraId="40F9C25E" w14:textId="77777777" w:rsidR="002753B7" w:rsidRPr="00D0156A" w:rsidRDefault="002753B7" w:rsidP="002753B7">
            <w:pPr>
              <w:pStyle w:val="Title"/>
              <w:rPr>
                <w:sz w:val="56"/>
                <w:szCs w:val="44"/>
              </w:rPr>
            </w:pPr>
            <w:r w:rsidRPr="00D0156A">
              <w:rPr>
                <w:sz w:val="56"/>
                <w:szCs w:val="44"/>
              </w:rPr>
              <w:t>Gama candra tri kartika</w:t>
            </w:r>
          </w:p>
          <w:p w14:paraId="48A26F3B" w14:textId="77777777" w:rsidR="002753B7" w:rsidRDefault="002753B7" w:rsidP="002753B7">
            <w:pPr>
              <w:pStyle w:val="Heading1"/>
              <w:outlineLvl w:val="0"/>
            </w:pPr>
            <w:r>
              <w:t>Education</w:t>
            </w:r>
          </w:p>
          <w:p w14:paraId="14DA8B3E" w14:textId="77777777" w:rsidR="00336E28" w:rsidRDefault="00336E28" w:rsidP="00336E28">
            <w:pPr>
              <w:pStyle w:val="Heading2"/>
              <w:outlineLvl w:val="1"/>
            </w:pPr>
            <w:r>
              <w:t>2021–Current : Utrecht University</w:t>
            </w:r>
          </w:p>
          <w:p w14:paraId="06F8E0F3" w14:textId="021127EB" w:rsidR="00336E28" w:rsidRDefault="00336E28" w:rsidP="00336E28">
            <w:r>
              <w:t>Master of Applied Data Science</w:t>
            </w:r>
          </w:p>
          <w:p w14:paraId="67351BC4" w14:textId="77777777" w:rsidR="00336E28" w:rsidRDefault="00336E28" w:rsidP="00336E28"/>
          <w:p w14:paraId="1A921788" w14:textId="3D1919A0" w:rsidR="002753B7" w:rsidRDefault="002753B7" w:rsidP="002753B7">
            <w:pPr>
              <w:pStyle w:val="Heading2"/>
              <w:outlineLvl w:val="1"/>
            </w:pPr>
            <w:r>
              <w:t>2015–2019 : Universitas Gadjah Mada</w:t>
            </w:r>
          </w:p>
          <w:p w14:paraId="719D81DD" w14:textId="77777777" w:rsidR="002753B7" w:rsidRDefault="002753B7" w:rsidP="002753B7">
            <w:r>
              <w:t>Bachelor of Computer Science</w:t>
            </w:r>
          </w:p>
          <w:p w14:paraId="747FEB6B" w14:textId="77777777" w:rsidR="002753B7" w:rsidRDefault="002753B7" w:rsidP="002753B7">
            <w:pPr>
              <w:pStyle w:val="Heading1"/>
              <w:outlineLvl w:val="0"/>
            </w:pPr>
            <w:r>
              <w:t>Thesis</w:t>
            </w:r>
          </w:p>
          <w:p w14:paraId="6A77508B" w14:textId="77777777" w:rsidR="002753B7" w:rsidRDefault="002753B7" w:rsidP="002753B7">
            <w:pPr>
              <w:pStyle w:val="Heading1"/>
              <w:outlineLvl w:val="0"/>
              <w:rPr>
                <w:caps w:val="0"/>
                <w:color w:val="auto"/>
                <w:sz w:val="22"/>
              </w:rPr>
            </w:pPr>
            <w:r w:rsidRPr="00A346AD">
              <w:rPr>
                <w:caps w:val="0"/>
                <w:color w:val="auto"/>
                <w:sz w:val="22"/>
              </w:rPr>
              <w:t>A COMPARATIVE STUDY OF FEATURES EXTRACTION,</w:t>
            </w:r>
            <w:r>
              <w:rPr>
                <w:caps w:val="0"/>
                <w:color w:val="auto"/>
                <w:sz w:val="22"/>
              </w:rPr>
              <w:t xml:space="preserve"> </w:t>
            </w:r>
            <w:r w:rsidRPr="00A346AD">
              <w:rPr>
                <w:caps w:val="0"/>
                <w:color w:val="auto"/>
                <w:sz w:val="22"/>
              </w:rPr>
              <w:t>FEATURES SELECTION, AND CLASSIFIER METHODS ON</w:t>
            </w:r>
            <w:r>
              <w:rPr>
                <w:caps w:val="0"/>
                <w:color w:val="auto"/>
                <w:sz w:val="22"/>
              </w:rPr>
              <w:t xml:space="preserve"> </w:t>
            </w:r>
            <w:r w:rsidRPr="00A346AD">
              <w:rPr>
                <w:caps w:val="0"/>
                <w:color w:val="auto"/>
                <w:sz w:val="22"/>
              </w:rPr>
              <w:t>SENTIMENT</w:t>
            </w:r>
            <w:r>
              <w:rPr>
                <w:caps w:val="0"/>
                <w:color w:val="auto"/>
                <w:sz w:val="22"/>
              </w:rPr>
              <w:t xml:space="preserve"> </w:t>
            </w:r>
            <w:r w:rsidRPr="00A346AD">
              <w:rPr>
                <w:caps w:val="0"/>
                <w:color w:val="auto"/>
                <w:sz w:val="22"/>
              </w:rPr>
              <w:t>ANALYSIS DURING INDONESIAN ELECTION</w:t>
            </w:r>
          </w:p>
          <w:p w14:paraId="7E59DB41" w14:textId="77777777" w:rsidR="002753B7" w:rsidRPr="00A346AD" w:rsidRDefault="002753B7" w:rsidP="002753B7">
            <w:r w:rsidRPr="00A346AD">
              <w:t>Supervised by Mr. Sri Mulyana Drs., M.Kom.</w:t>
            </w:r>
          </w:p>
          <w:p w14:paraId="583D48FE" w14:textId="77777777" w:rsidR="002753B7" w:rsidRPr="000F7D04" w:rsidRDefault="002753B7" w:rsidP="002753B7">
            <w:pPr>
              <w:pStyle w:val="Heading1"/>
              <w:outlineLvl w:val="0"/>
            </w:pPr>
            <w:r>
              <w:t>Organizational experience</w:t>
            </w:r>
          </w:p>
          <w:p w14:paraId="64F4D5A9" w14:textId="7927885D" w:rsidR="002753B7" w:rsidRDefault="002753B7" w:rsidP="002753B7">
            <w:pPr>
              <w:pStyle w:val="Heading2"/>
              <w:outlineLvl w:val="1"/>
            </w:pPr>
            <w:r>
              <w:t>2018 OmahTI Learning Center</w:t>
            </w:r>
          </w:p>
          <w:p w14:paraId="7CA747F3" w14:textId="6224C924" w:rsidR="002753B7" w:rsidRDefault="002753B7" w:rsidP="002753B7">
            <w:pPr>
              <w:pStyle w:val="Heading2"/>
              <w:outlineLvl w:val="1"/>
            </w:pPr>
            <w:r>
              <w:t>Database Class Teacher</w:t>
            </w:r>
          </w:p>
          <w:p w14:paraId="3402C5B6" w14:textId="77777777" w:rsidR="002753B7" w:rsidRDefault="002753B7" w:rsidP="002753B7">
            <w:pPr>
              <w:widowControl w:val="0"/>
              <w:autoSpaceDE w:val="0"/>
              <w:autoSpaceDN w:val="0"/>
              <w:adjustRightInd w:val="0"/>
            </w:pPr>
            <w:r>
              <w:t xml:space="preserve">Here I </w:t>
            </w:r>
            <w:r w:rsidR="0031173B">
              <w:t>taught</w:t>
            </w:r>
            <w:r>
              <w:t xml:space="preserve"> general participants in the database using MySQL. Some of my students are a lot of people with zero knowledge of Databases. I am teaching how to create a database, manipulate databases, start using MySQL, using basic database structure.</w:t>
            </w:r>
          </w:p>
          <w:p w14:paraId="6967A4AA" w14:textId="77777777" w:rsidR="001763B2" w:rsidRDefault="001763B2" w:rsidP="001763B2">
            <w:pPr>
              <w:pStyle w:val="Heading2"/>
              <w:outlineLvl w:val="1"/>
            </w:pPr>
            <w:r>
              <w:t>2017 C-Compiler</w:t>
            </w:r>
          </w:p>
          <w:p w14:paraId="48250DE3" w14:textId="77777777" w:rsidR="001763B2" w:rsidRDefault="001763B2" w:rsidP="001763B2">
            <w:pPr>
              <w:pStyle w:val="Heading2"/>
              <w:outlineLvl w:val="1"/>
            </w:pPr>
            <w:r>
              <w:t>Chief Organizer</w:t>
            </w:r>
          </w:p>
          <w:p w14:paraId="5092882B" w14:textId="382E2897" w:rsidR="001763B2" w:rsidRDefault="001763B2" w:rsidP="001763B2">
            <w:r>
              <w:t>Here I learn about organizing race events throughout the University. Organizing different branches of competition like Competitive Programming, Data Mining, Mobile Apps, UI/UX, Line Follower, and Embedded System.</w:t>
            </w:r>
          </w:p>
          <w:p w14:paraId="0AF29AA6" w14:textId="77777777" w:rsidR="001763B2" w:rsidRDefault="001763B2" w:rsidP="001763B2">
            <w:pPr>
              <w:pStyle w:val="Heading2"/>
              <w:outlineLvl w:val="1"/>
            </w:pPr>
            <w:r>
              <w:t>2016 OmahTI Learning Center</w:t>
            </w:r>
          </w:p>
          <w:p w14:paraId="18237885" w14:textId="77777777" w:rsidR="001763B2" w:rsidRDefault="001763B2" w:rsidP="001763B2">
            <w:pPr>
              <w:pStyle w:val="Heading2"/>
              <w:outlineLvl w:val="1"/>
            </w:pPr>
            <w:r>
              <w:t>Database Class Coordinator Event at</w:t>
            </w:r>
          </w:p>
          <w:p w14:paraId="23D35239" w14:textId="3A732F6B" w:rsidR="001763B2" w:rsidRDefault="001763B2" w:rsidP="001763B2">
            <w:r>
              <w:t>Here I learn about organizing database classes. I also get the main task to create a database class module as well as database class assistance using MySql.</w:t>
            </w:r>
          </w:p>
          <w:p w14:paraId="73AC3DAB" w14:textId="77777777" w:rsidR="001763B2" w:rsidRDefault="001763B2" w:rsidP="001763B2">
            <w:pPr>
              <w:pStyle w:val="Heading2"/>
              <w:outlineLvl w:val="1"/>
            </w:pPr>
            <w:r w:rsidRPr="00FF6198">
              <w:t>2015 – 2016  BEMKM FMIPA UGM</w:t>
            </w:r>
          </w:p>
          <w:p w14:paraId="31C6B34C" w14:textId="77777777" w:rsidR="001763B2" w:rsidRDefault="001763B2" w:rsidP="001763B2">
            <w:pPr>
              <w:pStyle w:val="Heading2"/>
              <w:outlineLvl w:val="1"/>
            </w:pPr>
            <w:r w:rsidRPr="00FF6198">
              <w:t xml:space="preserve">Member of Information Media Division </w:t>
            </w:r>
          </w:p>
          <w:p w14:paraId="2ED92CEC" w14:textId="324F1544" w:rsidR="001763B2" w:rsidRDefault="001763B2" w:rsidP="001763B2">
            <w:r w:rsidRPr="00FF6198">
              <w:t>In this organization, I learn about political organization and relations with different programs in Faculty. I also get the main task to make the design for student's announcements and create some content for the holiday.</w:t>
            </w:r>
          </w:p>
          <w:p w14:paraId="0CB77560" w14:textId="77777777" w:rsidR="00F90210" w:rsidRDefault="00F90210" w:rsidP="00F90210">
            <w:pPr>
              <w:pStyle w:val="Heading2"/>
              <w:outlineLvl w:val="1"/>
            </w:pPr>
            <w:r>
              <w:t>2015 – 2017 OMAHTI</w:t>
            </w:r>
          </w:p>
          <w:p w14:paraId="751E8C7C" w14:textId="77777777" w:rsidR="00F90210" w:rsidRDefault="00F90210" w:rsidP="00F90210">
            <w:pPr>
              <w:pStyle w:val="Heading2"/>
              <w:outlineLvl w:val="1"/>
            </w:pPr>
            <w:r>
              <w:t>Member of divisi Knowledge Discovery Community</w:t>
            </w:r>
          </w:p>
          <w:p w14:paraId="1EEF9CC9" w14:textId="429F8290" w:rsidR="00F90210" w:rsidRDefault="00F90210" w:rsidP="001763B2">
            <w:r>
              <w:t>Here I learn about organizations and learn about all things about data mining including regression analysis, data visualization, sentiment analysis, and classification using tools like RapidMiner with the R and Python programming languages.</w:t>
            </w:r>
          </w:p>
          <w:p w14:paraId="6FEEF0CD" w14:textId="77777777" w:rsidR="001763B2" w:rsidRDefault="001763B2" w:rsidP="001763B2"/>
          <w:p w14:paraId="5DD7F189" w14:textId="77777777" w:rsidR="001763B2" w:rsidRPr="00FF6198" w:rsidRDefault="001763B2" w:rsidP="001763B2"/>
          <w:p w14:paraId="1B2E6BCD" w14:textId="3DF67C13" w:rsidR="001763B2" w:rsidRPr="00590471" w:rsidRDefault="001763B2" w:rsidP="002753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753B7" w14:paraId="1958FBCA" w14:textId="77777777" w:rsidTr="009E21E3">
        <w:trPr>
          <w:trHeight w:val="145"/>
        </w:trPr>
        <w:tc>
          <w:tcPr>
            <w:tcW w:w="3724" w:type="dxa"/>
            <w:gridSpan w:val="2"/>
          </w:tcPr>
          <w:p w14:paraId="5FB70203" w14:textId="77777777" w:rsidR="002753B7" w:rsidRDefault="002753B7" w:rsidP="002753B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949" w:type="dxa"/>
            <w:vMerge/>
          </w:tcPr>
          <w:p w14:paraId="0AD5250E" w14:textId="77777777" w:rsidR="002753B7" w:rsidRDefault="002753B7" w:rsidP="002753B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89" w:type="dxa"/>
            <w:vMerge/>
          </w:tcPr>
          <w:p w14:paraId="2DFB3625" w14:textId="77777777" w:rsidR="002753B7" w:rsidRPr="00222466" w:rsidRDefault="002753B7" w:rsidP="002753B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9E21E3" w14:paraId="40211E14" w14:textId="77777777" w:rsidTr="0031173B">
        <w:trPr>
          <w:trHeight w:val="591"/>
        </w:trPr>
        <w:tc>
          <w:tcPr>
            <w:tcW w:w="840" w:type="dxa"/>
            <w:vAlign w:val="center"/>
          </w:tcPr>
          <w:p w14:paraId="05C03FC4" w14:textId="77777777" w:rsidR="002753B7" w:rsidRPr="00222466" w:rsidRDefault="002753B7" w:rsidP="0031173B">
            <w:pPr>
              <w:pStyle w:val="Information"/>
              <w:jc w:val="right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35524A6F" wp14:editId="30FE48CF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  <w:vAlign w:val="center"/>
          </w:tcPr>
          <w:p w14:paraId="3B5AEB57" w14:textId="77777777" w:rsidR="002753B7" w:rsidRPr="00071E84" w:rsidRDefault="002753B7" w:rsidP="0031173B">
            <w:pPr>
              <w:pStyle w:val="Information"/>
              <w:jc w:val="right"/>
            </w:pPr>
            <w:r>
              <w:t>Orinocodreef 9D</w:t>
            </w:r>
          </w:p>
          <w:p w14:paraId="2A0337BB" w14:textId="77777777" w:rsidR="002753B7" w:rsidRDefault="002753B7" w:rsidP="0031173B">
            <w:pPr>
              <w:pStyle w:val="Information"/>
              <w:jc w:val="right"/>
            </w:pPr>
            <w:r>
              <w:t>Utrecht, 3563 ST</w:t>
            </w:r>
          </w:p>
          <w:p w14:paraId="587DD394" w14:textId="77777777" w:rsidR="002753B7" w:rsidRPr="00071E84" w:rsidRDefault="002753B7" w:rsidP="0031173B">
            <w:pPr>
              <w:pStyle w:val="Information"/>
              <w:jc w:val="right"/>
            </w:pPr>
            <w:r>
              <w:t>The Netherlands</w:t>
            </w:r>
          </w:p>
        </w:tc>
        <w:tc>
          <w:tcPr>
            <w:tcW w:w="949" w:type="dxa"/>
            <w:vMerge/>
          </w:tcPr>
          <w:p w14:paraId="6E2ABC04" w14:textId="77777777" w:rsidR="002753B7" w:rsidRDefault="002753B7" w:rsidP="002753B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89" w:type="dxa"/>
            <w:vMerge/>
          </w:tcPr>
          <w:p w14:paraId="787BCAD4" w14:textId="77777777" w:rsidR="002753B7" w:rsidRDefault="002753B7" w:rsidP="002753B7">
            <w:pPr>
              <w:pStyle w:val="Heading1"/>
              <w:outlineLvl w:val="0"/>
            </w:pPr>
          </w:p>
        </w:tc>
      </w:tr>
      <w:tr w:rsidR="002753B7" w14:paraId="6FD288AD" w14:textId="77777777" w:rsidTr="0031173B">
        <w:trPr>
          <w:trHeight w:val="199"/>
        </w:trPr>
        <w:tc>
          <w:tcPr>
            <w:tcW w:w="3724" w:type="dxa"/>
            <w:gridSpan w:val="2"/>
            <w:vAlign w:val="center"/>
          </w:tcPr>
          <w:p w14:paraId="518BB0DE" w14:textId="77777777" w:rsidR="002753B7" w:rsidRDefault="002753B7" w:rsidP="0031173B">
            <w:pPr>
              <w:pStyle w:val="NoSpacing"/>
              <w:jc w:val="right"/>
            </w:pPr>
          </w:p>
        </w:tc>
        <w:tc>
          <w:tcPr>
            <w:tcW w:w="949" w:type="dxa"/>
            <w:vMerge/>
          </w:tcPr>
          <w:p w14:paraId="770D190D" w14:textId="77777777" w:rsidR="002753B7" w:rsidRDefault="002753B7" w:rsidP="002753B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89" w:type="dxa"/>
            <w:vMerge/>
          </w:tcPr>
          <w:p w14:paraId="4C86F0D9" w14:textId="77777777" w:rsidR="002753B7" w:rsidRDefault="002753B7" w:rsidP="002753B7">
            <w:pPr>
              <w:pStyle w:val="Heading1"/>
              <w:outlineLvl w:val="0"/>
            </w:pPr>
          </w:p>
        </w:tc>
      </w:tr>
      <w:tr w:rsidR="009E21E3" w14:paraId="7DE55BE3" w14:textId="77777777" w:rsidTr="0031173B">
        <w:trPr>
          <w:trHeight w:val="680"/>
        </w:trPr>
        <w:tc>
          <w:tcPr>
            <w:tcW w:w="840" w:type="dxa"/>
            <w:vAlign w:val="center"/>
          </w:tcPr>
          <w:p w14:paraId="7AD23880" w14:textId="77777777" w:rsidR="002753B7" w:rsidRPr="00222466" w:rsidRDefault="002753B7" w:rsidP="0031173B">
            <w:pPr>
              <w:pStyle w:val="Information"/>
              <w:jc w:val="right"/>
            </w:pPr>
            <w:r>
              <w:rPr>
                <w:noProof/>
              </w:rPr>
              <w:drawing>
                <wp:inline distT="0" distB="0" distL="0" distR="0" wp14:anchorId="263C07CA" wp14:editId="68039B02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  <w:vAlign w:val="center"/>
          </w:tcPr>
          <w:p w14:paraId="7EA16423" w14:textId="7BE53FD2" w:rsidR="002753B7" w:rsidRDefault="00341C77" w:rsidP="0031173B">
            <w:pPr>
              <w:pStyle w:val="Information"/>
              <w:jc w:val="right"/>
            </w:pPr>
            <w:r>
              <w:t xml:space="preserve">+31 686 246 543 </w:t>
            </w:r>
          </w:p>
          <w:p w14:paraId="6DCE76D1" w14:textId="7B27A566" w:rsidR="00341C77" w:rsidRPr="00222466" w:rsidRDefault="00341C77" w:rsidP="0031173B">
            <w:pPr>
              <w:pStyle w:val="Information"/>
              <w:jc w:val="right"/>
            </w:pPr>
            <w:r>
              <w:t>+62 805 402 708 050</w:t>
            </w:r>
          </w:p>
        </w:tc>
        <w:tc>
          <w:tcPr>
            <w:tcW w:w="949" w:type="dxa"/>
            <w:vMerge/>
          </w:tcPr>
          <w:p w14:paraId="24B1148E" w14:textId="77777777" w:rsidR="002753B7" w:rsidRDefault="002753B7" w:rsidP="002753B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89" w:type="dxa"/>
            <w:vMerge/>
          </w:tcPr>
          <w:p w14:paraId="386E6354" w14:textId="77777777" w:rsidR="002753B7" w:rsidRDefault="002753B7" w:rsidP="002753B7">
            <w:pPr>
              <w:pStyle w:val="Heading1"/>
              <w:outlineLvl w:val="0"/>
            </w:pPr>
          </w:p>
        </w:tc>
      </w:tr>
      <w:tr w:rsidR="002753B7" w14:paraId="4E38FF6D" w14:textId="77777777" w:rsidTr="0031173B">
        <w:trPr>
          <w:trHeight w:val="199"/>
        </w:trPr>
        <w:tc>
          <w:tcPr>
            <w:tcW w:w="3724" w:type="dxa"/>
            <w:gridSpan w:val="2"/>
            <w:vAlign w:val="center"/>
          </w:tcPr>
          <w:p w14:paraId="63031384" w14:textId="77777777" w:rsidR="002753B7" w:rsidRDefault="002753B7" w:rsidP="0031173B">
            <w:pPr>
              <w:pStyle w:val="NoSpacing"/>
              <w:jc w:val="right"/>
            </w:pPr>
          </w:p>
        </w:tc>
        <w:tc>
          <w:tcPr>
            <w:tcW w:w="949" w:type="dxa"/>
            <w:vMerge/>
          </w:tcPr>
          <w:p w14:paraId="08109921" w14:textId="77777777" w:rsidR="002753B7" w:rsidRDefault="002753B7" w:rsidP="002753B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89" w:type="dxa"/>
            <w:vMerge/>
          </w:tcPr>
          <w:p w14:paraId="7FCF4939" w14:textId="77777777" w:rsidR="002753B7" w:rsidRDefault="002753B7" w:rsidP="002753B7">
            <w:pPr>
              <w:pStyle w:val="Heading1"/>
              <w:outlineLvl w:val="0"/>
            </w:pPr>
          </w:p>
        </w:tc>
      </w:tr>
      <w:tr w:rsidR="009E21E3" w14:paraId="5488F772" w14:textId="77777777" w:rsidTr="0031173B">
        <w:trPr>
          <w:trHeight w:val="689"/>
        </w:trPr>
        <w:tc>
          <w:tcPr>
            <w:tcW w:w="840" w:type="dxa"/>
            <w:vAlign w:val="center"/>
          </w:tcPr>
          <w:p w14:paraId="7BABCBD7" w14:textId="77777777" w:rsidR="002753B7" w:rsidRPr="00222466" w:rsidRDefault="002753B7" w:rsidP="0031173B">
            <w:pPr>
              <w:pStyle w:val="Information"/>
              <w:jc w:val="right"/>
            </w:pPr>
            <w:r>
              <w:rPr>
                <w:noProof/>
              </w:rPr>
              <w:drawing>
                <wp:inline distT="0" distB="0" distL="0" distR="0" wp14:anchorId="6D5E98A1" wp14:editId="611250D2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  <w:vAlign w:val="center"/>
          </w:tcPr>
          <w:p w14:paraId="08B7EFBE" w14:textId="2E01DA57" w:rsidR="002753B7" w:rsidRPr="00222466" w:rsidRDefault="0031173B" w:rsidP="0031173B">
            <w:pPr>
              <w:pStyle w:val="Information"/>
              <w:jc w:val="right"/>
            </w:pPr>
            <w:r>
              <w:t>Candragctk17@gmail.com</w:t>
            </w:r>
          </w:p>
        </w:tc>
        <w:tc>
          <w:tcPr>
            <w:tcW w:w="949" w:type="dxa"/>
            <w:vMerge/>
          </w:tcPr>
          <w:p w14:paraId="13751096" w14:textId="77777777" w:rsidR="002753B7" w:rsidRDefault="002753B7" w:rsidP="002753B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89" w:type="dxa"/>
            <w:vMerge/>
          </w:tcPr>
          <w:p w14:paraId="0D0A05B0" w14:textId="77777777" w:rsidR="002753B7" w:rsidRDefault="002753B7" w:rsidP="002753B7">
            <w:pPr>
              <w:pStyle w:val="Heading1"/>
              <w:outlineLvl w:val="0"/>
            </w:pPr>
          </w:p>
        </w:tc>
      </w:tr>
      <w:tr w:rsidR="002753B7" w14:paraId="7DD31EF5" w14:textId="77777777" w:rsidTr="0031173B">
        <w:trPr>
          <w:trHeight w:val="62"/>
        </w:trPr>
        <w:tc>
          <w:tcPr>
            <w:tcW w:w="3724" w:type="dxa"/>
            <w:gridSpan w:val="2"/>
            <w:vAlign w:val="center"/>
          </w:tcPr>
          <w:p w14:paraId="2589A755" w14:textId="77777777" w:rsidR="002753B7" w:rsidRDefault="002753B7" w:rsidP="0031173B">
            <w:pPr>
              <w:pStyle w:val="NoSpacing"/>
              <w:jc w:val="right"/>
            </w:pPr>
          </w:p>
        </w:tc>
        <w:tc>
          <w:tcPr>
            <w:tcW w:w="949" w:type="dxa"/>
            <w:vMerge/>
          </w:tcPr>
          <w:p w14:paraId="2CE53655" w14:textId="77777777" w:rsidR="002753B7" w:rsidRDefault="002753B7" w:rsidP="002753B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89" w:type="dxa"/>
            <w:vMerge/>
          </w:tcPr>
          <w:p w14:paraId="7062152C" w14:textId="77777777" w:rsidR="002753B7" w:rsidRDefault="002753B7" w:rsidP="002753B7">
            <w:pPr>
              <w:pStyle w:val="Heading1"/>
              <w:outlineLvl w:val="0"/>
            </w:pPr>
          </w:p>
        </w:tc>
      </w:tr>
      <w:tr w:rsidR="009E21E3" w14:paraId="14A4D4C3" w14:textId="77777777" w:rsidTr="0031173B">
        <w:trPr>
          <w:trHeight w:val="689"/>
        </w:trPr>
        <w:tc>
          <w:tcPr>
            <w:tcW w:w="840" w:type="dxa"/>
            <w:vAlign w:val="center"/>
          </w:tcPr>
          <w:p w14:paraId="2757A573" w14:textId="77777777" w:rsidR="002753B7" w:rsidRPr="00222466" w:rsidRDefault="002753B7" w:rsidP="0031173B">
            <w:pPr>
              <w:pStyle w:val="Information"/>
              <w:jc w:val="right"/>
            </w:pPr>
            <w:r>
              <w:rPr>
                <w:noProof/>
              </w:rPr>
              <w:drawing>
                <wp:inline distT="0" distB="0" distL="0" distR="0" wp14:anchorId="16B37DB4" wp14:editId="71C65BFE">
                  <wp:extent cx="371475" cy="424543"/>
                  <wp:effectExtent l="0" t="0" r="0" b="0"/>
                  <wp:docPr id="16" name="Graphic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02" cy="42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  <w:vAlign w:val="center"/>
          </w:tcPr>
          <w:p w14:paraId="1A79DAB7" w14:textId="77777777" w:rsidR="003012A4" w:rsidRDefault="009E21E3" w:rsidP="0031173B">
            <w:pPr>
              <w:pStyle w:val="Information"/>
              <w:jc w:val="right"/>
            </w:pPr>
            <w:r>
              <w:t>21 February 1998</w:t>
            </w:r>
          </w:p>
          <w:p w14:paraId="6872FDC6" w14:textId="397A2AEB" w:rsidR="002753B7" w:rsidRPr="00222466" w:rsidRDefault="00EA0B62" w:rsidP="0031173B">
            <w:pPr>
              <w:pStyle w:val="Information"/>
              <w:jc w:val="right"/>
            </w:pPr>
            <w:r>
              <w:t>Kendal</w:t>
            </w:r>
            <w:r w:rsidR="003012A4">
              <w:t>, Indonesia</w:t>
            </w:r>
          </w:p>
        </w:tc>
        <w:tc>
          <w:tcPr>
            <w:tcW w:w="949" w:type="dxa"/>
            <w:vMerge/>
          </w:tcPr>
          <w:p w14:paraId="1E7E7C55" w14:textId="77777777" w:rsidR="002753B7" w:rsidRDefault="002753B7" w:rsidP="002753B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089" w:type="dxa"/>
            <w:vMerge/>
          </w:tcPr>
          <w:p w14:paraId="757495D4" w14:textId="77777777" w:rsidR="002753B7" w:rsidRDefault="002753B7" w:rsidP="002753B7">
            <w:pPr>
              <w:pStyle w:val="Heading1"/>
              <w:outlineLvl w:val="0"/>
            </w:pPr>
          </w:p>
        </w:tc>
      </w:tr>
      <w:tr w:rsidR="002753B7" w14:paraId="6D550062" w14:textId="77777777" w:rsidTr="009E21E3">
        <w:trPr>
          <w:trHeight w:val="2667"/>
        </w:trPr>
        <w:tc>
          <w:tcPr>
            <w:tcW w:w="3724" w:type="dxa"/>
            <w:gridSpan w:val="2"/>
          </w:tcPr>
          <w:p w14:paraId="1283024D" w14:textId="0BB78CDE" w:rsidR="002753B7" w:rsidRDefault="002753B7" w:rsidP="002753B7">
            <w:pPr>
              <w:pStyle w:val="Heading3"/>
              <w:outlineLvl w:val="2"/>
            </w:pPr>
            <w:r>
              <w:t>Profile</w:t>
            </w:r>
          </w:p>
          <w:p w14:paraId="46FC060F" w14:textId="482AF1AD" w:rsidR="002753B7" w:rsidRPr="007443A0" w:rsidRDefault="002753B7" w:rsidP="009E21E3">
            <w:pPr>
              <w:pStyle w:val="Information"/>
            </w:pPr>
            <w:r w:rsidRPr="002753B7">
              <w:t>I have research for my final thesis on Data Science from text-based datasets. In University, I join a lot of Hackathon competitions and won one of them. I also join in the Data Science community and have been active in a lot of activities. Currently, I am on the last block of my studies at Utrecht University taking Dynamics of reputation in online markets as a project. Committed to helping companies advance by helping them to develop strategic plans based on predictive modeling and findings.</w:t>
            </w:r>
          </w:p>
        </w:tc>
        <w:tc>
          <w:tcPr>
            <w:tcW w:w="949" w:type="dxa"/>
          </w:tcPr>
          <w:p w14:paraId="4D814F3B" w14:textId="77777777" w:rsidR="002753B7" w:rsidRDefault="002753B7" w:rsidP="002753B7"/>
        </w:tc>
        <w:tc>
          <w:tcPr>
            <w:tcW w:w="6089" w:type="dxa"/>
            <w:vMerge/>
          </w:tcPr>
          <w:p w14:paraId="74C965D8" w14:textId="77777777" w:rsidR="002753B7" w:rsidRDefault="002753B7" w:rsidP="002753B7"/>
        </w:tc>
      </w:tr>
    </w:tbl>
    <w:p w14:paraId="7D7038D9" w14:textId="21F7B7B4" w:rsidR="00086158" w:rsidRDefault="002753B7" w:rsidP="002753B7">
      <w:r>
        <w:rPr>
          <w:noProof/>
        </w:rPr>
        <w:t xml:space="preserve"> </w:t>
      </w:r>
      <w:r w:rsidR="00AD5898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4E3805E" wp14:editId="265DDB32">
                <wp:simplePos x="0" y="0"/>
                <wp:positionH relativeFrom="page">
                  <wp:align>left</wp:align>
                </wp:positionH>
                <wp:positionV relativeFrom="paragraph">
                  <wp:posOffset>-540385</wp:posOffset>
                </wp:positionV>
                <wp:extent cx="3276600" cy="1080135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1080135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379708"/>
                            <a:ext cx="3263900" cy="2678692"/>
                            <a:chOff x="6232" y="7384635"/>
                            <a:chExt cx="3264033" cy="2678871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384635"/>
                              <a:ext cx="3264033" cy="2678871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766064"/>
                              <a:ext cx="2876088" cy="229744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228850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93EFE" id="Group 8" o:spid="_x0000_s1026" alt="decorative elements&#10;" style="position:absolute;margin-left:0;margin-top:-42.55pt;width:258pt;height:850.5pt;z-index:-251657216;mso-position-horizontal:left;mso-position-horizontal-relative:page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418ab3 [3204]" stroked="f"/>
                <v:group id="Group 1" o:spid="_x0000_s1028" style="position:absolute;top:73797;width:32639;height:26787" coordorigin="62,73846" coordsize="32640,26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3846;width:32640;height:26789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838383 [3207]" stroked="f">
                    <v:path arrowok="t" o:connecttype="custom" o:connectlocs="0,291038;296730,145519;1077260,416713;1077260,416713;1515905,582076;1586862,549003;2057760,813583;2057760,813583;2438349,1104621;2586714,1084777;2941500,1296441;3264033,2090181;3264033,2678871;0,2678871;0,291038" o:connectangles="0,0,0,0,0,0,0,0,0,0,0,0,0,0,0"/>
                  </v:shape>
                  <v:shape id="Freeform 606" o:spid="_x0000_s1030" style="position:absolute;left:3941;top:77660;width:28761;height:2297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a6b727 [3205]" stroked="f">
                    <v:path arrowok="t" o:connecttype="custom" o:connectlocs="2876088,187001;2708424,113536;2037766,420752;1992626,547646;1302623,848183;1302623,848183;644863,1075255;0,2297440;2876088,2297440;2876088,187001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69200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2288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a6b727 [3205]" stroked="f">
                  <v:path arrowok="t" o:connecttype="custom" o:connectlocs="0,2058938;213430,2123904;1047746,1839051;1105954,1719113;1966140,1439257;1966140,1439257;2787521,1229366;3272589,539722;3272589,0;0,0;0,2058938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pPr w:leftFromText="180" w:rightFromText="180" w:vertAnchor="text" w:horzAnchor="margin" w:tblpY="-685"/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40"/>
        <w:gridCol w:w="2887"/>
        <w:gridCol w:w="1045"/>
        <w:gridCol w:w="6000"/>
      </w:tblGrid>
      <w:tr w:rsidR="002753B7" w14:paraId="000AE94A" w14:textId="77777777" w:rsidTr="00D61B10">
        <w:trPr>
          <w:trHeight w:val="1082"/>
        </w:trPr>
        <w:tc>
          <w:tcPr>
            <w:tcW w:w="3727" w:type="dxa"/>
            <w:gridSpan w:val="2"/>
            <w:vAlign w:val="center"/>
          </w:tcPr>
          <w:p w14:paraId="5838A520" w14:textId="77777777" w:rsidR="002753B7" w:rsidRDefault="002753B7" w:rsidP="00D61B1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  <w:p w14:paraId="3FB4EBE3" w14:textId="77777777" w:rsidR="002753B7" w:rsidRDefault="002753B7" w:rsidP="00D61B1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  <w:p w14:paraId="5A6838F9" w14:textId="77777777" w:rsidR="002753B7" w:rsidRDefault="002753B7" w:rsidP="00D61B1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  <w:p w14:paraId="2130905A" w14:textId="65E23050" w:rsidR="002753B7" w:rsidRDefault="002753B7" w:rsidP="002753B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45" w:type="dxa"/>
            <w:vMerge w:val="restart"/>
          </w:tcPr>
          <w:p w14:paraId="5F1E9E11" w14:textId="77777777" w:rsidR="002753B7" w:rsidRDefault="002753B7" w:rsidP="00D61B1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00" w:type="dxa"/>
            <w:vMerge w:val="restart"/>
          </w:tcPr>
          <w:p w14:paraId="6D21BC48" w14:textId="77777777" w:rsidR="002753B7" w:rsidRDefault="002753B7" w:rsidP="002753B7">
            <w:pPr>
              <w:pStyle w:val="Heading1"/>
            </w:pPr>
            <w:r>
              <w:t>Honors and Awards</w:t>
            </w:r>
          </w:p>
          <w:p w14:paraId="2E12B0CD" w14:textId="00F62A9A" w:rsidR="00341C77" w:rsidRDefault="002753B7" w:rsidP="003F2725">
            <w:pPr>
              <w:pStyle w:val="Heading2"/>
            </w:pPr>
            <w:r>
              <w:t>2017</w:t>
            </w:r>
            <w:r w:rsidR="00341C77">
              <w:t xml:space="preserve"> </w:t>
            </w:r>
            <w:r>
              <w:t>Finalist DiLO Hackathon Festival</w:t>
            </w:r>
          </w:p>
          <w:p w14:paraId="34F16C8C" w14:textId="77777777" w:rsidR="00A70D61" w:rsidRDefault="00A70D61" w:rsidP="00A70D61">
            <w:pPr>
              <w:pStyle w:val="Heading2"/>
            </w:pPr>
            <w:r>
              <w:t>2017 1st Place Retas Hackathon UGM</w:t>
            </w:r>
          </w:p>
          <w:p w14:paraId="5F5B6088" w14:textId="77777777" w:rsidR="00A70D61" w:rsidRDefault="00A70D61" w:rsidP="00A70D61">
            <w:pPr>
              <w:pStyle w:val="Heading2"/>
            </w:pPr>
            <w:r>
              <w:t>2016  Finalist Hackathon Compfest 8 Universitas Indonesia</w:t>
            </w:r>
          </w:p>
          <w:p w14:paraId="7ECD0B97" w14:textId="230D0F1F" w:rsidR="00A70D61" w:rsidRPr="00A70D61" w:rsidRDefault="00A70D61" w:rsidP="00A70D61">
            <w:pPr>
              <w:pStyle w:val="Heading2"/>
            </w:pPr>
            <w:r>
              <w:t>2016 Finalist Competitive Programming Bukalapak Programming  Contest</w:t>
            </w:r>
          </w:p>
          <w:p w14:paraId="54796880" w14:textId="77777777" w:rsidR="00341C77" w:rsidRDefault="00341C77" w:rsidP="00341C77">
            <w:pPr>
              <w:pStyle w:val="Heading1"/>
            </w:pPr>
            <w:r>
              <w:t>VOLUNTEER EXPERIENCE</w:t>
            </w:r>
          </w:p>
          <w:p w14:paraId="004907A1" w14:textId="77777777" w:rsidR="00341C77" w:rsidRDefault="00341C77" w:rsidP="00341C77">
            <w:pPr>
              <w:pStyle w:val="Heading2"/>
            </w:pPr>
            <w:r>
              <w:t>2016 Crayon 9</w:t>
            </w:r>
          </w:p>
          <w:p w14:paraId="29A9D91A" w14:textId="41DF84D5" w:rsidR="00341C77" w:rsidRDefault="00341C77" w:rsidP="00341C77">
            <w:r>
              <w:t xml:space="preserve">A drawing competition using Tuxpaint for under 10 years </w:t>
            </w:r>
            <w:r w:rsidR="003F2725">
              <w:t>old children</w:t>
            </w:r>
            <w:r>
              <w:t xml:space="preserve"> to introduce them </w:t>
            </w:r>
            <w:r w:rsidR="003F2725">
              <w:t>to</w:t>
            </w:r>
            <w:r>
              <w:t xml:space="preserve"> computer</w:t>
            </w:r>
            <w:r w:rsidR="007569B1">
              <w:t>.</w:t>
            </w:r>
          </w:p>
          <w:p w14:paraId="4F1F9850" w14:textId="77777777" w:rsidR="00A70D61" w:rsidRDefault="00A70D61" w:rsidP="00A70D61">
            <w:pPr>
              <w:pStyle w:val="Heading2"/>
            </w:pPr>
            <w:r>
              <w:t>2016 Pascal</w:t>
            </w:r>
          </w:p>
          <w:p w14:paraId="0A231340" w14:textId="103E5214" w:rsidR="00A70D61" w:rsidRDefault="00A70D61" w:rsidP="00A70D61">
            <w:r>
              <w:t>Guidance and matriculation for a new student in Science Faculty</w:t>
            </w:r>
            <w:r w:rsidR="007569B1">
              <w:t>.</w:t>
            </w:r>
          </w:p>
          <w:p w14:paraId="7B1A9422" w14:textId="77777777" w:rsidR="00A70D61" w:rsidRDefault="00A70D61" w:rsidP="00A70D61">
            <w:pPr>
              <w:pStyle w:val="Heading2"/>
            </w:pPr>
            <w:r>
              <w:t>2015 Difable talking</w:t>
            </w:r>
          </w:p>
          <w:p w14:paraId="45B1C8C6" w14:textId="4C6D17FE" w:rsidR="00A70D61" w:rsidRDefault="00A70D61" w:rsidP="00A70D61">
            <w:r>
              <w:t>An inspirational talk show and fundraising for disabled people</w:t>
            </w:r>
            <w:r w:rsidR="007569B1">
              <w:t>.</w:t>
            </w:r>
          </w:p>
          <w:p w14:paraId="0FCDD3B7" w14:textId="77777777" w:rsidR="00A70D61" w:rsidRDefault="00A70D61" w:rsidP="00A70D61">
            <w:pPr>
              <w:pStyle w:val="Heading2"/>
            </w:pPr>
            <w:r>
              <w:t>2015 Sociopreneurship</w:t>
            </w:r>
          </w:p>
          <w:p w14:paraId="663FD364" w14:textId="74676863" w:rsidR="00A70D61" w:rsidRDefault="00A70D61" w:rsidP="00A70D61">
            <w:r>
              <w:t>Introduction and talk show for startup enthusiast</w:t>
            </w:r>
            <w:r w:rsidR="007569B1">
              <w:t>.</w:t>
            </w:r>
          </w:p>
          <w:p w14:paraId="55D3DC25" w14:textId="77777777" w:rsidR="00A70D61" w:rsidRDefault="00A70D61" w:rsidP="00A70D61">
            <w:pPr>
              <w:pStyle w:val="Heading2"/>
            </w:pPr>
            <w:r>
              <w:t>2015 Himakom Intercept Virus</w:t>
            </w:r>
          </w:p>
          <w:p w14:paraId="1813EAB3" w14:textId="482D0846" w:rsidR="00A70D61" w:rsidRDefault="00A70D61" w:rsidP="00A70D61">
            <w:r>
              <w:t>A fundraising activity for HIV/AIDS patients.</w:t>
            </w:r>
          </w:p>
          <w:p w14:paraId="31DF2CD3" w14:textId="6979E0E1" w:rsidR="003F2725" w:rsidRDefault="0031173B" w:rsidP="0031173B">
            <w:pPr>
              <w:pStyle w:val="Heading1"/>
            </w:pPr>
            <w:r>
              <w:t>Job Interest</w:t>
            </w:r>
          </w:p>
          <w:p w14:paraId="67617DAC" w14:textId="77777777" w:rsidR="0031173B" w:rsidRDefault="0031173B" w:rsidP="0031173B">
            <w:pPr>
              <w:pStyle w:val="Heading2"/>
              <w:numPr>
                <w:ilvl w:val="0"/>
                <w:numId w:val="10"/>
              </w:numPr>
            </w:pPr>
            <w:r>
              <w:t>Data Scientist</w:t>
            </w:r>
          </w:p>
          <w:p w14:paraId="221F2E31" w14:textId="77777777" w:rsidR="0031173B" w:rsidRDefault="0031173B" w:rsidP="0031173B">
            <w:pPr>
              <w:pStyle w:val="Heading2"/>
              <w:numPr>
                <w:ilvl w:val="0"/>
                <w:numId w:val="10"/>
              </w:numPr>
            </w:pPr>
            <w:r>
              <w:t>Data Analyst</w:t>
            </w:r>
          </w:p>
          <w:p w14:paraId="213BC733" w14:textId="77777777" w:rsidR="0031173B" w:rsidRDefault="0031173B" w:rsidP="0031173B">
            <w:pPr>
              <w:pStyle w:val="Heading2"/>
              <w:numPr>
                <w:ilvl w:val="0"/>
                <w:numId w:val="10"/>
              </w:numPr>
            </w:pPr>
            <w:r>
              <w:t>Artificial Intelligence</w:t>
            </w:r>
          </w:p>
          <w:p w14:paraId="0D55A840" w14:textId="77777777" w:rsidR="0031173B" w:rsidRDefault="0031173B" w:rsidP="0031173B">
            <w:pPr>
              <w:pStyle w:val="Heading2"/>
              <w:numPr>
                <w:ilvl w:val="0"/>
                <w:numId w:val="10"/>
              </w:numPr>
            </w:pPr>
            <w:r>
              <w:t>Business Analytics</w:t>
            </w:r>
          </w:p>
          <w:p w14:paraId="03B508A9" w14:textId="2A2465FC" w:rsidR="0031173B" w:rsidRDefault="0031173B" w:rsidP="0031173B">
            <w:pPr>
              <w:pStyle w:val="Heading2"/>
              <w:numPr>
                <w:ilvl w:val="0"/>
                <w:numId w:val="10"/>
              </w:numPr>
            </w:pPr>
            <w:r>
              <w:t>Machine Learning Engineer</w:t>
            </w:r>
          </w:p>
          <w:p w14:paraId="106B50E4" w14:textId="73196FB3" w:rsidR="003F2725" w:rsidRPr="00341C77" w:rsidRDefault="003F2725" w:rsidP="00341C77"/>
        </w:tc>
      </w:tr>
      <w:tr w:rsidR="002753B7" w14:paraId="15D5091F" w14:textId="77777777" w:rsidTr="00D61B10">
        <w:trPr>
          <w:trHeight w:val="803"/>
        </w:trPr>
        <w:tc>
          <w:tcPr>
            <w:tcW w:w="3727" w:type="dxa"/>
            <w:gridSpan w:val="2"/>
            <w:tcMar>
              <w:left w:w="0" w:type="dxa"/>
              <w:right w:w="0" w:type="dxa"/>
            </w:tcMar>
          </w:tcPr>
          <w:p w14:paraId="3DA460AC" w14:textId="77777777" w:rsidR="002753B7" w:rsidRDefault="002753B7" w:rsidP="00D61B1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45" w:type="dxa"/>
            <w:vMerge/>
            <w:tcBorders>
              <w:bottom w:val="nil"/>
            </w:tcBorders>
          </w:tcPr>
          <w:p w14:paraId="661D8771" w14:textId="77777777" w:rsidR="002753B7" w:rsidRDefault="002753B7" w:rsidP="00D61B1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00" w:type="dxa"/>
            <w:vMerge/>
            <w:tcBorders>
              <w:bottom w:val="nil"/>
            </w:tcBorders>
          </w:tcPr>
          <w:p w14:paraId="15E1E32E" w14:textId="77777777" w:rsidR="002753B7" w:rsidRPr="00222466" w:rsidRDefault="002753B7" w:rsidP="00D61B1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2753B7" w14:paraId="48B1595A" w14:textId="77777777" w:rsidTr="0031173B">
        <w:trPr>
          <w:trHeight w:val="591"/>
        </w:trPr>
        <w:tc>
          <w:tcPr>
            <w:tcW w:w="840" w:type="dxa"/>
            <w:vAlign w:val="center"/>
          </w:tcPr>
          <w:p w14:paraId="28CBA096" w14:textId="59CBA35D" w:rsidR="002753B7" w:rsidRPr="00222466" w:rsidRDefault="00341C77" w:rsidP="0031173B">
            <w:pPr>
              <w:pStyle w:val="Information"/>
              <w:jc w:val="center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7447027F" wp14:editId="7314BBCF">
                  <wp:extent cx="375046" cy="428625"/>
                  <wp:effectExtent l="0" t="0" r="6350" b="0"/>
                  <wp:docPr id="14736825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68258" name="Picture 38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46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7" w:type="dxa"/>
            <w:vAlign w:val="center"/>
          </w:tcPr>
          <w:p w14:paraId="117DE000" w14:textId="3BD8E18F" w:rsidR="002753B7" w:rsidRPr="00071E84" w:rsidRDefault="003F2725" w:rsidP="0031173B">
            <w:pPr>
              <w:pStyle w:val="Information"/>
              <w:jc w:val="center"/>
            </w:pPr>
            <w:r w:rsidRPr="003F2725">
              <w:t>https://www.linkedin.com/in/gama-candra-tri-kartika-18b735106/</w:t>
            </w:r>
          </w:p>
        </w:tc>
        <w:tc>
          <w:tcPr>
            <w:tcW w:w="1045" w:type="dxa"/>
            <w:vMerge/>
          </w:tcPr>
          <w:p w14:paraId="2507192C" w14:textId="77777777" w:rsidR="002753B7" w:rsidRDefault="002753B7" w:rsidP="00D61B1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00" w:type="dxa"/>
            <w:vMerge/>
          </w:tcPr>
          <w:p w14:paraId="1C5D772A" w14:textId="77777777" w:rsidR="002753B7" w:rsidRDefault="002753B7" w:rsidP="00D61B10">
            <w:pPr>
              <w:pStyle w:val="Heading1"/>
            </w:pPr>
          </w:p>
        </w:tc>
      </w:tr>
      <w:tr w:rsidR="002753B7" w14:paraId="69E21AE5" w14:textId="77777777" w:rsidTr="0031173B">
        <w:trPr>
          <w:trHeight w:val="199"/>
        </w:trPr>
        <w:tc>
          <w:tcPr>
            <w:tcW w:w="3727" w:type="dxa"/>
            <w:gridSpan w:val="2"/>
            <w:vAlign w:val="center"/>
          </w:tcPr>
          <w:p w14:paraId="56BDBC64" w14:textId="77777777" w:rsidR="002753B7" w:rsidRDefault="002753B7" w:rsidP="0031173B">
            <w:pPr>
              <w:pStyle w:val="NoSpacing"/>
              <w:jc w:val="center"/>
            </w:pPr>
          </w:p>
        </w:tc>
        <w:tc>
          <w:tcPr>
            <w:tcW w:w="1045" w:type="dxa"/>
            <w:vMerge/>
          </w:tcPr>
          <w:p w14:paraId="47F13B58" w14:textId="77777777" w:rsidR="002753B7" w:rsidRDefault="002753B7" w:rsidP="00D61B1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00" w:type="dxa"/>
            <w:vMerge/>
          </w:tcPr>
          <w:p w14:paraId="0C7E71D8" w14:textId="77777777" w:rsidR="002753B7" w:rsidRDefault="002753B7" w:rsidP="00D61B10">
            <w:pPr>
              <w:pStyle w:val="Heading1"/>
            </w:pPr>
          </w:p>
        </w:tc>
      </w:tr>
      <w:tr w:rsidR="002753B7" w14:paraId="275BF5D7" w14:textId="77777777" w:rsidTr="0031173B">
        <w:trPr>
          <w:trHeight w:val="680"/>
        </w:trPr>
        <w:tc>
          <w:tcPr>
            <w:tcW w:w="840" w:type="dxa"/>
            <w:vAlign w:val="center"/>
          </w:tcPr>
          <w:p w14:paraId="222EC292" w14:textId="77777777" w:rsidR="002753B7" w:rsidRPr="00222466" w:rsidRDefault="002753B7" w:rsidP="0031173B">
            <w:pPr>
              <w:pStyle w:val="Information"/>
              <w:jc w:val="center"/>
            </w:pPr>
            <w:r>
              <w:rPr>
                <w:noProof/>
              </w:rPr>
              <w:drawing>
                <wp:inline distT="0" distB="0" distL="0" distR="0" wp14:anchorId="04330664" wp14:editId="656E006D">
                  <wp:extent cx="382012" cy="394335"/>
                  <wp:effectExtent l="0" t="0" r="0" b="5715"/>
                  <wp:docPr id="29" name="Graphic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phic 29"/>
                          <pic:cNvPicPr/>
                        </pic:nvPicPr>
                        <pic:blipFill>
                          <a:blip r:embed="rId23">
                            <a:extLs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12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7" w:type="dxa"/>
            <w:vAlign w:val="center"/>
          </w:tcPr>
          <w:p w14:paraId="76EB2CC8" w14:textId="10C8E59C" w:rsidR="002753B7" w:rsidRPr="00222466" w:rsidRDefault="003F2725" w:rsidP="0031173B">
            <w:pPr>
              <w:pStyle w:val="Information"/>
              <w:jc w:val="center"/>
            </w:pPr>
            <w:r w:rsidRPr="003F2725">
              <w:t>saltfarmer.github</w:t>
            </w:r>
            <w:r>
              <w:t>.</w:t>
            </w:r>
            <w:r w:rsidRPr="003F2725">
              <w:t>io</w:t>
            </w:r>
          </w:p>
        </w:tc>
        <w:tc>
          <w:tcPr>
            <w:tcW w:w="1045" w:type="dxa"/>
            <w:vMerge/>
          </w:tcPr>
          <w:p w14:paraId="3721FB61" w14:textId="77777777" w:rsidR="002753B7" w:rsidRDefault="002753B7" w:rsidP="00D61B1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00" w:type="dxa"/>
            <w:vMerge/>
          </w:tcPr>
          <w:p w14:paraId="2DB5827E" w14:textId="77777777" w:rsidR="002753B7" w:rsidRDefault="002753B7" w:rsidP="00D61B10">
            <w:pPr>
              <w:pStyle w:val="Heading1"/>
            </w:pPr>
          </w:p>
        </w:tc>
      </w:tr>
      <w:tr w:rsidR="002753B7" w14:paraId="103C84FC" w14:textId="77777777" w:rsidTr="0031173B">
        <w:trPr>
          <w:trHeight w:val="199"/>
        </w:trPr>
        <w:tc>
          <w:tcPr>
            <w:tcW w:w="3727" w:type="dxa"/>
            <w:gridSpan w:val="2"/>
            <w:vAlign w:val="center"/>
          </w:tcPr>
          <w:p w14:paraId="0DF2F953" w14:textId="77777777" w:rsidR="002753B7" w:rsidRDefault="002753B7" w:rsidP="0031173B">
            <w:pPr>
              <w:pStyle w:val="NoSpacing"/>
              <w:jc w:val="center"/>
            </w:pPr>
          </w:p>
        </w:tc>
        <w:tc>
          <w:tcPr>
            <w:tcW w:w="1045" w:type="dxa"/>
            <w:vMerge/>
          </w:tcPr>
          <w:p w14:paraId="3D538BD1" w14:textId="77777777" w:rsidR="002753B7" w:rsidRDefault="002753B7" w:rsidP="00D61B1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00" w:type="dxa"/>
            <w:vMerge/>
          </w:tcPr>
          <w:p w14:paraId="4927A046" w14:textId="77777777" w:rsidR="002753B7" w:rsidRDefault="002753B7" w:rsidP="00D61B10">
            <w:pPr>
              <w:pStyle w:val="Heading1"/>
            </w:pPr>
          </w:p>
        </w:tc>
      </w:tr>
      <w:tr w:rsidR="009E21E3" w14:paraId="23ECDFC4" w14:textId="77777777" w:rsidTr="0031173B">
        <w:trPr>
          <w:trHeight w:val="689"/>
        </w:trPr>
        <w:tc>
          <w:tcPr>
            <w:tcW w:w="840" w:type="dxa"/>
            <w:vAlign w:val="center"/>
          </w:tcPr>
          <w:p w14:paraId="7CC66C11" w14:textId="3E1CA67C" w:rsidR="009E21E3" w:rsidRPr="00222466" w:rsidRDefault="007569B1" w:rsidP="0031173B">
            <w:pPr>
              <w:pStyle w:val="Information"/>
              <w:jc w:val="center"/>
            </w:pPr>
            <w:r>
              <w:t>.</w:t>
            </w:r>
            <w:r w:rsidR="009E21E3">
              <w:rPr>
                <w:noProof/>
              </w:rPr>
              <w:drawing>
                <wp:inline distT="0" distB="0" distL="0" distR="0" wp14:anchorId="5DBE849D" wp14:editId="70F25519">
                  <wp:extent cx="394335" cy="394335"/>
                  <wp:effectExtent l="0" t="0" r="0" b="5715"/>
                  <wp:docPr id="31" name="Graphic 31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25">
                            <a:extLs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7" w:type="dxa"/>
            <w:vAlign w:val="center"/>
          </w:tcPr>
          <w:p w14:paraId="632CD50A" w14:textId="2D73C326" w:rsidR="009E21E3" w:rsidRPr="00222466" w:rsidRDefault="009E21E3" w:rsidP="0031173B">
            <w:pPr>
              <w:pStyle w:val="Information"/>
              <w:jc w:val="center"/>
            </w:pPr>
            <w:r>
              <w:t>Saltfarmer.github.io</w:t>
            </w:r>
          </w:p>
        </w:tc>
        <w:tc>
          <w:tcPr>
            <w:tcW w:w="1045" w:type="dxa"/>
            <w:vMerge/>
          </w:tcPr>
          <w:p w14:paraId="49F5CD0E" w14:textId="77777777" w:rsidR="009E21E3" w:rsidRDefault="009E21E3" w:rsidP="009E21E3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00" w:type="dxa"/>
            <w:vMerge/>
          </w:tcPr>
          <w:p w14:paraId="75C8658E" w14:textId="77777777" w:rsidR="009E21E3" w:rsidRDefault="009E21E3" w:rsidP="009E21E3">
            <w:pPr>
              <w:pStyle w:val="Heading1"/>
            </w:pPr>
          </w:p>
        </w:tc>
      </w:tr>
      <w:tr w:rsidR="002753B7" w14:paraId="18980493" w14:textId="77777777" w:rsidTr="00D61B10">
        <w:trPr>
          <w:trHeight w:val="62"/>
        </w:trPr>
        <w:tc>
          <w:tcPr>
            <w:tcW w:w="3727" w:type="dxa"/>
            <w:gridSpan w:val="2"/>
            <w:vAlign w:val="center"/>
          </w:tcPr>
          <w:p w14:paraId="51511A53" w14:textId="77777777" w:rsidR="002753B7" w:rsidRDefault="002753B7" w:rsidP="00D61B10">
            <w:pPr>
              <w:pStyle w:val="NoSpacing"/>
            </w:pPr>
          </w:p>
        </w:tc>
        <w:tc>
          <w:tcPr>
            <w:tcW w:w="1045" w:type="dxa"/>
            <w:vMerge/>
          </w:tcPr>
          <w:p w14:paraId="2F6BBDDE" w14:textId="77777777" w:rsidR="002753B7" w:rsidRDefault="002753B7" w:rsidP="00D61B1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00" w:type="dxa"/>
            <w:vMerge/>
          </w:tcPr>
          <w:p w14:paraId="535FADB6" w14:textId="77777777" w:rsidR="002753B7" w:rsidRDefault="002753B7" w:rsidP="00D61B10">
            <w:pPr>
              <w:pStyle w:val="Heading1"/>
            </w:pPr>
          </w:p>
        </w:tc>
      </w:tr>
      <w:tr w:rsidR="002753B7" w14:paraId="7E51DE51" w14:textId="77777777" w:rsidTr="009E21E3">
        <w:trPr>
          <w:trHeight w:val="80"/>
        </w:trPr>
        <w:tc>
          <w:tcPr>
            <w:tcW w:w="840" w:type="dxa"/>
            <w:vAlign w:val="center"/>
          </w:tcPr>
          <w:p w14:paraId="1AF42CA2" w14:textId="59ED7661" w:rsidR="002753B7" w:rsidRPr="00222466" w:rsidRDefault="002753B7" w:rsidP="00D61B10">
            <w:pPr>
              <w:pStyle w:val="Information"/>
            </w:pPr>
          </w:p>
        </w:tc>
        <w:tc>
          <w:tcPr>
            <w:tcW w:w="2887" w:type="dxa"/>
            <w:vAlign w:val="center"/>
          </w:tcPr>
          <w:p w14:paraId="2461034B" w14:textId="46EF005B" w:rsidR="002753B7" w:rsidRPr="00222466" w:rsidRDefault="002753B7" w:rsidP="00D61B10">
            <w:pPr>
              <w:pStyle w:val="Information"/>
            </w:pPr>
          </w:p>
        </w:tc>
        <w:tc>
          <w:tcPr>
            <w:tcW w:w="1045" w:type="dxa"/>
            <w:vMerge/>
          </w:tcPr>
          <w:p w14:paraId="38C80FD1" w14:textId="77777777" w:rsidR="002753B7" w:rsidRDefault="002753B7" w:rsidP="00D61B1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000" w:type="dxa"/>
            <w:vMerge/>
          </w:tcPr>
          <w:p w14:paraId="6E1387E9" w14:textId="77777777" w:rsidR="002753B7" w:rsidRDefault="002753B7" w:rsidP="00D61B10">
            <w:pPr>
              <w:pStyle w:val="Heading1"/>
            </w:pPr>
          </w:p>
        </w:tc>
      </w:tr>
      <w:tr w:rsidR="002753B7" w14:paraId="6EC501D9" w14:textId="77777777" w:rsidTr="00D61B10">
        <w:trPr>
          <w:trHeight w:val="2667"/>
        </w:trPr>
        <w:tc>
          <w:tcPr>
            <w:tcW w:w="3727" w:type="dxa"/>
            <w:gridSpan w:val="2"/>
          </w:tcPr>
          <w:p w14:paraId="25CAC030" w14:textId="02B937AC" w:rsidR="002753B7" w:rsidRDefault="00341C77" w:rsidP="00D61B10">
            <w:pPr>
              <w:pStyle w:val="Heading3"/>
            </w:pPr>
            <w:r>
              <w:t>Hobbies</w:t>
            </w:r>
          </w:p>
          <w:p w14:paraId="6E3BC787" w14:textId="46D1E7BD" w:rsidR="002753B7" w:rsidRPr="007443A0" w:rsidRDefault="0031173B" w:rsidP="00D61B10">
            <w:pPr>
              <w:pStyle w:val="Information"/>
            </w:pPr>
            <w:r w:rsidRPr="0031173B">
              <w:t xml:space="preserve">Chess, Football, Multiplayer games, Blogging </w:t>
            </w:r>
          </w:p>
        </w:tc>
        <w:tc>
          <w:tcPr>
            <w:tcW w:w="1045" w:type="dxa"/>
          </w:tcPr>
          <w:p w14:paraId="06627AEF" w14:textId="77777777" w:rsidR="002753B7" w:rsidRDefault="002753B7" w:rsidP="00D61B10"/>
        </w:tc>
        <w:tc>
          <w:tcPr>
            <w:tcW w:w="6000" w:type="dxa"/>
            <w:vMerge/>
          </w:tcPr>
          <w:p w14:paraId="0B12E417" w14:textId="77777777" w:rsidR="002753B7" w:rsidRDefault="002753B7" w:rsidP="00D61B10"/>
        </w:tc>
      </w:tr>
    </w:tbl>
    <w:p w14:paraId="584590FC" w14:textId="77456CF1" w:rsidR="00086158" w:rsidRPr="00CE1E3D" w:rsidRDefault="002753B7" w:rsidP="002753B7"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05E87564" wp14:editId="69956380">
                <wp:simplePos x="0" y="0"/>
                <wp:positionH relativeFrom="page">
                  <wp:align>left</wp:align>
                </wp:positionH>
                <wp:positionV relativeFrom="paragraph">
                  <wp:posOffset>-540385</wp:posOffset>
                </wp:positionV>
                <wp:extent cx="3276600" cy="10058400"/>
                <wp:effectExtent l="0" t="0" r="0" b="0"/>
                <wp:wrapNone/>
                <wp:docPr id="21" name="Group 21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10058400"/>
                          <a:chOff x="0" y="0"/>
                          <a:chExt cx="3272589" cy="10058400"/>
                        </a:xfrm>
                      </wpg:grpSpPr>
                      <wps:wsp>
                        <wps:cNvPr id="22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3" name="Group 1"/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24" name="Freeform 605"/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606"/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608"/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7" name="Freeform 5"/>
                        <wps:cNvSpPr>
                          <a:spLocks/>
                        </wps:cNvSpPr>
                        <wps:spPr bwMode="auto">
                          <a:xfrm>
                            <a:off x="0" y="1"/>
                            <a:ext cx="3272589" cy="1238250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5F65E8EC" id="Group 21" o:spid="_x0000_s1026" alt="decorative elements&#10;" style="position:absolute;margin-left:0;margin-top:-42.55pt;width:258pt;height:11in;z-index:-251655168;mso-height-percent:1000;mso-position-horizontal:left;mso-position-horizontal-relative:page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" fillcolor="#418ab3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" path="m,44c46,22,46,22,46,22,90,,144,18,167,63v,,,,,c179,88,209,99,235,88v11,-5,11,-5,11,-5c277,70,313,90,319,123v,,,,,c324,151,349,171,378,167v23,-3,23,-3,23,-3c424,161,447,175,456,196v50,120,50,120,50,120c506,405,506,405,506,405,,405,,405,,405l,44xe" fillcolor="#838383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" path="m446,28c420,17,420,17,420,17,378,,331,21,316,63v-7,19,-7,19,-7,19c293,125,244,146,202,127v,,,,,c164,110,119,125,100,161,,344,,344,,344v446,,446,,446,l446,28xe" fillcolor="#a6b727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" path="m440,202c416,153,416,153,416,153,405,130,377,120,354,132v-22,11,-22,11,-22,11c306,156,275,142,267,115v,,,,,c260,89,232,75,207,85v-9,3,-9,3,-9,3c176,97,151,87,140,66v,,,,,c118,22,69,,22,14,,20,,20,,20,,202,,202,,202r440,xe" fillcolor="#f69200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12382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" path="m,412v33,13,33,13,33,13c85,446,143,420,162,368v9,-24,9,-24,9,-24c190,290,252,265,304,288v,,,,,c351,309,406,291,431,246,506,108,506,108,506,108,506,,506,,506,,,,,,,l,412xe" fillcolor="#a6b727 [3205]" stroked="f">
                  <v:path arrowok="t" o:connecttype="custom" o:connectlocs="0,1143854;213430,1179947;1047746,1021695;1105954,955063;1966140,799587;1966140,799587;2787521,682981;3272589,299845;3272589,0;0,0;0,1143854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sectPr w:rsidR="00086158" w:rsidRPr="00CE1E3D" w:rsidSect="00D0156A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47E7A" w14:textId="77777777" w:rsidR="00BC5CD1" w:rsidRDefault="00BC5CD1" w:rsidP="00590471">
      <w:r>
        <w:separator/>
      </w:r>
    </w:p>
  </w:endnote>
  <w:endnote w:type="continuationSeparator" w:id="0">
    <w:p w14:paraId="143D7CB4" w14:textId="77777777" w:rsidR="00BC5CD1" w:rsidRDefault="00BC5CD1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78AB6" w14:textId="77777777" w:rsidR="00BC5CD1" w:rsidRDefault="00BC5CD1" w:rsidP="00590471">
      <w:r>
        <w:separator/>
      </w:r>
    </w:p>
  </w:footnote>
  <w:footnote w:type="continuationSeparator" w:id="0">
    <w:p w14:paraId="743E2DE5" w14:textId="77777777" w:rsidR="00BC5CD1" w:rsidRDefault="00BC5CD1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38383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121084"/>
    <w:multiLevelType w:val="hybridMultilevel"/>
    <w:tmpl w:val="95AC7F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838383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563757">
    <w:abstractNumId w:val="5"/>
  </w:num>
  <w:num w:numId="2" w16cid:durableId="739210598">
    <w:abstractNumId w:val="7"/>
  </w:num>
  <w:num w:numId="3" w16cid:durableId="761535740">
    <w:abstractNumId w:val="4"/>
  </w:num>
  <w:num w:numId="4" w16cid:durableId="1960337008">
    <w:abstractNumId w:val="4"/>
    <w:lvlOverride w:ilvl="0">
      <w:startOverride w:val="1"/>
    </w:lvlOverride>
  </w:num>
  <w:num w:numId="5" w16cid:durableId="1166045514">
    <w:abstractNumId w:val="8"/>
  </w:num>
  <w:num w:numId="6" w16cid:durableId="1392192487">
    <w:abstractNumId w:val="3"/>
  </w:num>
  <w:num w:numId="7" w16cid:durableId="707028839">
    <w:abstractNumId w:val="2"/>
  </w:num>
  <w:num w:numId="8" w16cid:durableId="771556991">
    <w:abstractNumId w:val="1"/>
  </w:num>
  <w:num w:numId="9" w16cid:durableId="1790077499">
    <w:abstractNumId w:val="0"/>
  </w:num>
  <w:num w:numId="10" w16cid:durableId="1509054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58"/>
    <w:rsid w:val="00060042"/>
    <w:rsid w:val="00071E84"/>
    <w:rsid w:val="00086158"/>
    <w:rsid w:val="000B37CD"/>
    <w:rsid w:val="000F7D04"/>
    <w:rsid w:val="00142F43"/>
    <w:rsid w:val="00150ABD"/>
    <w:rsid w:val="00165697"/>
    <w:rsid w:val="001763B2"/>
    <w:rsid w:val="001F5586"/>
    <w:rsid w:val="00222466"/>
    <w:rsid w:val="002753B7"/>
    <w:rsid w:val="002D54EA"/>
    <w:rsid w:val="002E5E62"/>
    <w:rsid w:val="003012A4"/>
    <w:rsid w:val="0031173B"/>
    <w:rsid w:val="00336E28"/>
    <w:rsid w:val="00341C77"/>
    <w:rsid w:val="003911FB"/>
    <w:rsid w:val="003F2725"/>
    <w:rsid w:val="00472C27"/>
    <w:rsid w:val="0047764F"/>
    <w:rsid w:val="004779CF"/>
    <w:rsid w:val="004B4268"/>
    <w:rsid w:val="00507E82"/>
    <w:rsid w:val="00555003"/>
    <w:rsid w:val="005801E5"/>
    <w:rsid w:val="00587DBA"/>
    <w:rsid w:val="00590471"/>
    <w:rsid w:val="005C589D"/>
    <w:rsid w:val="005D01FA"/>
    <w:rsid w:val="00647A4B"/>
    <w:rsid w:val="00716927"/>
    <w:rsid w:val="00735D93"/>
    <w:rsid w:val="007443A0"/>
    <w:rsid w:val="007569B1"/>
    <w:rsid w:val="007703AC"/>
    <w:rsid w:val="007F54A0"/>
    <w:rsid w:val="007F5B63"/>
    <w:rsid w:val="00846CB9"/>
    <w:rsid w:val="008472E9"/>
    <w:rsid w:val="008C2CFC"/>
    <w:rsid w:val="008F6E2E"/>
    <w:rsid w:val="009C2E65"/>
    <w:rsid w:val="009E21E3"/>
    <w:rsid w:val="00A346AD"/>
    <w:rsid w:val="00A35586"/>
    <w:rsid w:val="00A70D61"/>
    <w:rsid w:val="00AD5898"/>
    <w:rsid w:val="00B11C11"/>
    <w:rsid w:val="00B6466C"/>
    <w:rsid w:val="00BC5CD1"/>
    <w:rsid w:val="00BF4D49"/>
    <w:rsid w:val="00C4452C"/>
    <w:rsid w:val="00CE1E3D"/>
    <w:rsid w:val="00D0156A"/>
    <w:rsid w:val="00D6557B"/>
    <w:rsid w:val="00DF2F8A"/>
    <w:rsid w:val="00E90A60"/>
    <w:rsid w:val="00EA0B62"/>
    <w:rsid w:val="00EB7708"/>
    <w:rsid w:val="00EE7E09"/>
    <w:rsid w:val="00EF6606"/>
    <w:rsid w:val="00F0223C"/>
    <w:rsid w:val="00F51250"/>
    <w:rsid w:val="00F90210"/>
    <w:rsid w:val="00FA37E0"/>
    <w:rsid w:val="00FA6AE1"/>
    <w:rsid w:val="00FE7401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FDDA8F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086158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525B13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6158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525B13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418AB3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418AB3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838383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086158"/>
    <w:rPr>
      <w:rFonts w:asciiTheme="majorHAnsi" w:hAnsiTheme="majorHAnsi"/>
      <w:b/>
      <w:bCs/>
      <w:sz w:val="24"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customStyle="1" w:styleId="JobDates">
    <w:name w:val="Job Dates"/>
    <w:basedOn w:val="Normal"/>
    <w:uiPriority w:val="1"/>
    <w:qFormat/>
    <w:rsid w:val="00FF6198"/>
    <w:pPr>
      <w:widowControl w:val="0"/>
      <w:autoSpaceDE w:val="0"/>
      <w:autoSpaceDN w:val="0"/>
      <w:adjustRightInd w:val="0"/>
      <w:spacing w:after="0"/>
    </w:pPr>
    <w:rPr>
      <w:rFonts w:cs="Georgia"/>
      <w:sz w:val="18"/>
      <w:szCs w:val="26"/>
    </w:rPr>
  </w:style>
  <w:style w:type="paragraph" w:customStyle="1" w:styleId="JobDescription">
    <w:name w:val="Job Description"/>
    <w:basedOn w:val="Normal"/>
    <w:uiPriority w:val="1"/>
    <w:qFormat/>
    <w:rsid w:val="00FF6198"/>
    <w:pPr>
      <w:widowControl w:val="0"/>
      <w:autoSpaceDE w:val="0"/>
      <w:autoSpaceDN w:val="0"/>
      <w:adjustRightInd w:val="0"/>
      <w:spacing w:after="0"/>
    </w:pPr>
    <w:rPr>
      <w:rFonts w:cs="Georgia"/>
    </w:rPr>
  </w:style>
  <w:style w:type="character" w:styleId="Hyperlink">
    <w:name w:val="Hyperlink"/>
    <w:basedOn w:val="DefaultParagraphFont"/>
    <w:uiPriority w:val="99"/>
    <w:unhideWhenUsed/>
    <w:rsid w:val="00341C77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341C77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9E21E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sv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2.sv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tFarmer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B57BC471C0544B9431FEAA7CEDA3DB" ma:contentTypeVersion="5" ma:contentTypeDescription="Create a new document." ma:contentTypeScope="" ma:versionID="817599c39c2cac75515eae0b0dfc5cc9">
  <xsd:schema xmlns:xsd="http://www.w3.org/2001/XMLSchema" xmlns:xs="http://www.w3.org/2001/XMLSchema" xmlns:p="http://schemas.microsoft.com/office/2006/metadata/properties" xmlns:ns3="bc9fe1f4-c43d-4a37-b039-ac67c86f6726" xmlns:ns4="37a35f87-5de3-4379-96aa-458b08de5f97" targetNamespace="http://schemas.microsoft.com/office/2006/metadata/properties" ma:root="true" ma:fieldsID="e3596dbc5466e0a9af1a1ad9379d5373" ns3:_="" ns4:_="">
    <xsd:import namespace="bc9fe1f4-c43d-4a37-b039-ac67c86f6726"/>
    <xsd:import namespace="37a35f87-5de3-4379-96aa-458b08de5f9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fe1f4-c43d-4a37-b039-ac67c86f67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35f87-5de3-4379-96aa-458b08de5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4D31AA-E981-4121-A4F0-5F75D85888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9650C9-3F95-43FA-94D5-4D5E2A331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9fe1f4-c43d-4a37-b039-ac67c86f6726"/>
    <ds:schemaRef ds:uri="37a35f87-5de3-4379-96aa-458b08de5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5E478E-917E-458B-9655-7ACFC0110AFA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bc9fe1f4-c43d-4a37-b039-ac67c86f6726"/>
    <ds:schemaRef ds:uri="37a35f87-5de3-4379-96aa-458b08de5f97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2022-05-28T08:34:00Z</dcterms:created>
  <dcterms:modified xsi:type="dcterms:W3CDTF">2022-05-28T08:34:00Z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0x010100A3B57BC471C0544B9431FEAA7CEDA3DB</vt:lpwstr>
  </property>
</Properties>
</file>